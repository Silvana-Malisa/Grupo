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Ind w:w="-70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12FC2DE3" w14:textId="77777777" w:rsidTr="00B16DCE">
        <w:trPr>
          <w:trHeight w:hRule="exact" w:val="1631"/>
        </w:trPr>
        <w:tc>
          <w:tcPr>
            <w:tcW w:w="9460" w:type="dxa"/>
            <w:tcMar>
              <w:top w:w="0" w:type="dxa"/>
              <w:bottom w:w="0" w:type="dxa"/>
            </w:tcMar>
          </w:tcPr>
          <w:p w14:paraId="57AEED95" w14:textId="3115A392" w:rsidR="00692703" w:rsidRPr="002A08A8" w:rsidRDefault="00B16DCE" w:rsidP="002A08A8">
            <w:pPr>
              <w:pStyle w:val="NormalWeb"/>
              <w:kinsoku w:val="0"/>
              <w:overflowPunct w:val="0"/>
              <w:textAlignment w:val="baseline"/>
              <w:rPr>
                <w:rFonts w:ascii="Calibri" w:hAnsi="Calibri" w:cs="Calibri"/>
                <w:b/>
                <w:color w:val="000000" w:themeColor="text1"/>
                <w:sz w:val="52"/>
                <w:szCs w:val="52"/>
                <w:lang w:val="pt-BR"/>
              </w:rPr>
            </w:pPr>
            <w:r>
              <w:rPr>
                <w:rFonts w:ascii="Calibri" w:hAnsi="Calibri" w:cs="Calibri"/>
                <w:bCs/>
                <w:color w:val="000000" w:themeColor="text1"/>
                <w:kern w:val="24"/>
                <w:position w:val="1"/>
                <w:sz w:val="52"/>
                <w:szCs w:val="52"/>
                <w:lang w:val="pt-BR"/>
              </w:rPr>
              <w:t xml:space="preserve">          </w:t>
            </w:r>
            <w:r w:rsidR="002A08A8" w:rsidRPr="002A08A8">
              <w:rPr>
                <w:rFonts w:ascii="Calibri" w:hAnsi="Calibri" w:cs="Calibri"/>
                <w:bCs/>
                <w:color w:val="000000" w:themeColor="text1"/>
                <w:kern w:val="24"/>
                <w:position w:val="1"/>
                <w:sz w:val="52"/>
                <w:szCs w:val="52"/>
                <w:lang w:val="pt-BR"/>
              </w:rPr>
              <w:t>SILVANA NATIVIDAD MALISA LAGUA</w:t>
            </w:r>
            <w:r w:rsidR="002A08A8" w:rsidRPr="002A08A8">
              <w:rPr>
                <w:rFonts w:ascii="Calibri" w:hAnsi="Calibri" w:cs="Calibri"/>
                <w:b/>
                <w:color w:val="000000" w:themeColor="text1"/>
                <w:kern w:val="24"/>
                <w:position w:val="1"/>
                <w:sz w:val="52"/>
                <w:szCs w:val="52"/>
                <w:lang w:val="pt-BR"/>
              </w:rPr>
              <w:t xml:space="preserve"> </w:t>
            </w:r>
          </w:p>
          <w:p w14:paraId="16AF6827" w14:textId="55A911CE" w:rsidR="00692703" w:rsidRDefault="002A08A8" w:rsidP="00913946">
            <w:pPr>
              <w:pStyle w:val="nfasisenlainformacindecontacto"/>
              <w:contextualSpacing w:val="0"/>
              <w:rPr>
                <w:lang w:bidi="es-ES"/>
              </w:rPr>
            </w:pPr>
            <w:r>
              <w:rPr>
                <w:bCs/>
                <w:noProof/>
                <w:color w:val="000000" w:themeColor="text1"/>
                <w:kern w:val="24"/>
                <w:position w:val="1"/>
                <w:sz w:val="52"/>
                <w:szCs w:val="52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CEF5D0" wp14:editId="1FE3E84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460375</wp:posOffset>
                      </wp:positionV>
                      <wp:extent cx="1047750" cy="276225"/>
                      <wp:effectExtent l="0" t="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5A4F0" w14:textId="4FED7A84" w:rsidR="002A08A8" w:rsidRPr="002A08A8" w:rsidRDefault="002A08A8" w:rsidP="002A08A8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>0987955996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CEF5D0" id="Rectángulo 7" o:spid="_x0000_s1026" style="position:absolute;left:0;text-align:left;margin-left:25.5pt;margin-top:36.25pt;width:82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" fillcolor="white [3212]" strokecolor="white [3212]" strokeweight="1pt">
                      <v:textbox>
                        <w:txbxContent>
                          <w:p w14:paraId="2295A4F0" w14:textId="4FED7A84" w:rsidR="002A08A8" w:rsidRPr="002A08A8" w:rsidRDefault="002A08A8" w:rsidP="002A08A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0987955996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1E0EEC" w14:textId="77777777" w:rsidR="00B16DCE" w:rsidRDefault="00B16DCE" w:rsidP="00913946">
            <w:pPr>
              <w:pStyle w:val="nfasisenlainformacindecontacto"/>
              <w:contextualSpacing w:val="0"/>
              <w:rPr>
                <w:lang w:bidi="es-ES"/>
              </w:rPr>
            </w:pPr>
          </w:p>
          <w:p w14:paraId="55F43DC9" w14:textId="521CE4DA" w:rsidR="00B16DCE" w:rsidRDefault="00A51EE1" w:rsidP="00913946">
            <w:pPr>
              <w:pStyle w:val="nfasisenlainformacindecontacto"/>
              <w:contextualSpacing w:val="0"/>
              <w:rPr>
                <w:lang w:bidi="es-ES"/>
              </w:rPr>
            </w:pPr>
            <w:r>
              <w:rPr>
                <w:bCs/>
                <w:noProof/>
                <w:color w:val="000000" w:themeColor="text1"/>
                <w:kern w:val="24"/>
                <w:position w:val="1"/>
                <w:sz w:val="52"/>
                <w:szCs w:val="52"/>
                <w:lang w:val="es-EC" w:eastAsia="es-EC"/>
              </w:rPr>
              <w:drawing>
                <wp:anchor distT="0" distB="0" distL="114300" distR="114300" simplePos="0" relativeHeight="251660288" behindDoc="0" locked="0" layoutInCell="1" allowOverlap="1" wp14:anchorId="66EE0C81" wp14:editId="2591E73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169545</wp:posOffset>
                  </wp:positionV>
                  <wp:extent cx="167005" cy="167005"/>
                  <wp:effectExtent l="0" t="0" r="4445" b="444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7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" cy="16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13BE">
              <w:rPr>
                <w:bCs/>
                <w:noProof/>
                <w:color w:val="000000" w:themeColor="text1"/>
                <w:kern w:val="24"/>
                <w:position w:val="1"/>
                <w:sz w:val="52"/>
                <w:szCs w:val="52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0B2681" wp14:editId="692223B6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167005</wp:posOffset>
                      </wp:positionV>
                      <wp:extent cx="2038350" cy="257175"/>
                      <wp:effectExtent l="0" t="0" r="19050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1EA10" w14:textId="2C1DCBEF" w:rsidR="002A08A8" w:rsidRPr="002A08A8" w:rsidRDefault="008013BE" w:rsidP="002A08A8">
                                  <w:pPr>
                                    <w:pStyle w:val="Ttulo2"/>
                                    <w:rPr>
                                      <w:b w:val="0"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es-EC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caps w:val="0"/>
                                      <w:color w:val="000000" w:themeColor="text1"/>
                                      <w:sz w:val="22"/>
                                      <w:szCs w:val="22"/>
                                      <w:lang w:val="es-EC"/>
                                    </w:rPr>
                                    <w:t>Silvana.malisa6111@utc.edu.ec</w:t>
                                  </w:r>
                                  <w:r w:rsidR="002A08A8" w:rsidRPr="002A08A8">
                                    <w:rPr>
                                      <w:b w:val="0"/>
                                      <w:bCs/>
                                      <w:caps w:val="0"/>
                                      <w:color w:val="000000" w:themeColor="text1"/>
                                      <w:sz w:val="22"/>
                                      <w:szCs w:val="22"/>
                                      <w:lang w:val="es-EC"/>
                                    </w:rPr>
                                    <w:t>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B2681" id="Rectángulo 8" o:spid="_x0000_s1027" style="position:absolute;left:0;text-align:left;margin-left:174pt;margin-top:13.15pt;width:160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" fillcolor="white [3212]" strokecolor="white [3212]" strokeweight="1pt">
                      <v:textbox>
                        <w:txbxContent>
                          <w:p w14:paraId="46D1EA10" w14:textId="2C1DCBEF" w:rsidR="002A08A8" w:rsidRPr="002A08A8" w:rsidRDefault="008013BE" w:rsidP="002A08A8">
                            <w:pPr>
                              <w:pStyle w:val="Ttulo2"/>
                              <w:rPr>
                                <w:b w:val="0"/>
                                <w:bCs/>
                                <w:color w:val="000000" w:themeColor="text1"/>
                                <w:sz w:val="22"/>
                                <w:szCs w:val="22"/>
                                <w:lang w:val="es-EC"/>
                              </w:rPr>
                            </w:pPr>
                            <w:r>
                              <w:rPr>
                                <w:b w:val="0"/>
                                <w:bCs/>
                                <w:caps w:val="0"/>
                                <w:color w:val="000000" w:themeColor="text1"/>
                                <w:sz w:val="22"/>
                                <w:szCs w:val="22"/>
                                <w:lang w:val="es-EC"/>
                              </w:rPr>
                              <w:t>Silvana.malisa6111@utc.edu.ec</w:t>
                            </w:r>
                            <w:r w:rsidR="002A08A8" w:rsidRPr="002A08A8">
                              <w:rPr>
                                <w:b w:val="0"/>
                                <w:bCs/>
                                <w:caps w:val="0"/>
                                <w:color w:val="000000" w:themeColor="text1"/>
                                <w:sz w:val="22"/>
                                <w:szCs w:val="22"/>
                                <w:lang w:val="es-EC"/>
                              </w:rPr>
                              <w:t>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1BB2F0" w14:textId="10E4359B" w:rsidR="00B16DCE" w:rsidRDefault="00B16DCE" w:rsidP="00913946">
            <w:pPr>
              <w:pStyle w:val="nfasisenlainformacindecontacto"/>
              <w:contextualSpacing w:val="0"/>
              <w:rPr>
                <w:lang w:bidi="es-ES"/>
              </w:rPr>
            </w:pPr>
          </w:p>
          <w:p w14:paraId="640463B7" w14:textId="77777777" w:rsidR="00B16DCE" w:rsidRPr="00B16DCE" w:rsidRDefault="00B16DCE" w:rsidP="00913946">
            <w:pPr>
              <w:pStyle w:val="nfasisenlainformacindecontacto"/>
              <w:contextualSpacing w:val="0"/>
              <w:rPr>
                <w:color w:val="000000" w:themeColor="text1"/>
                <w:lang w:bidi="es-ES"/>
              </w:rPr>
            </w:pPr>
          </w:p>
          <w:p w14:paraId="188F9775" w14:textId="77777777" w:rsidR="00B16DCE" w:rsidRPr="00B16DCE" w:rsidRDefault="00B16DCE" w:rsidP="00913946">
            <w:pPr>
              <w:pStyle w:val="nfasisenlainformacindecontacto"/>
              <w:contextualSpacing w:val="0"/>
              <w:rPr>
                <w:color w:val="000000" w:themeColor="text1"/>
                <w:lang w:bidi="es-ES"/>
              </w:rPr>
            </w:pPr>
          </w:p>
          <w:p w14:paraId="69A384C3" w14:textId="77777777" w:rsidR="00B16DCE" w:rsidRPr="00B16DCE" w:rsidRDefault="00B16DCE" w:rsidP="00913946">
            <w:pPr>
              <w:pStyle w:val="nfasisenlainformacindecontacto"/>
              <w:contextualSpacing w:val="0"/>
              <w:rPr>
                <w:color w:val="000000" w:themeColor="text1"/>
                <w:lang w:bidi="es-ES"/>
              </w:rPr>
            </w:pPr>
          </w:p>
          <w:p w14:paraId="0370A1CF" w14:textId="3B3045C2" w:rsidR="00B16DCE" w:rsidRPr="00FD7C80" w:rsidRDefault="00B16DCE" w:rsidP="00B16DCE">
            <w:pPr>
              <w:pStyle w:val="nfasisenlainformacindecontacto"/>
              <w:contextualSpacing w:val="0"/>
              <w:jc w:val="left"/>
            </w:pPr>
            <w:r w:rsidRPr="00B16DCE">
              <w:rPr>
                <w:color w:val="000000" w:themeColor="text1"/>
                <w:lang w:bidi="es-ES"/>
              </w:rPr>
              <w:t>IDIOMAS</w:t>
            </w:r>
          </w:p>
        </w:tc>
      </w:tr>
      <w:tr w:rsidR="009571D8" w:rsidRPr="00FD7C80" w14:paraId="11F36614" w14:textId="77777777" w:rsidTr="00B16DCE">
        <w:trPr>
          <w:trHeight w:val="653"/>
        </w:trPr>
        <w:tc>
          <w:tcPr>
            <w:tcW w:w="9460" w:type="dxa"/>
            <w:tcMar>
              <w:top w:w="432" w:type="dxa"/>
            </w:tcMar>
          </w:tcPr>
          <w:p w14:paraId="0D817A9F" w14:textId="0086D979" w:rsidR="003E2A58" w:rsidRDefault="00A51EE1" w:rsidP="00B16DCE">
            <w:pPr>
              <w:pStyle w:val="Ttulo1"/>
              <w:outlineLvl w:val="0"/>
            </w:pPr>
            <w:r>
              <w:rPr>
                <w:bCs/>
                <w:noProof/>
                <w:color w:val="000000" w:themeColor="text1"/>
                <w:kern w:val="24"/>
                <w:position w:val="1"/>
                <w:sz w:val="52"/>
                <w:szCs w:val="52"/>
                <w:lang w:val="es-EC" w:eastAsia="es-EC"/>
              </w:rPr>
              <w:drawing>
                <wp:anchor distT="0" distB="0" distL="114300" distR="114300" simplePos="0" relativeHeight="251662336" behindDoc="0" locked="0" layoutInCell="1" allowOverlap="1" wp14:anchorId="4A5C3012" wp14:editId="3D5C8329">
                  <wp:simplePos x="0" y="0"/>
                  <wp:positionH relativeFrom="column">
                    <wp:posOffset>4958715</wp:posOffset>
                  </wp:positionH>
                  <wp:positionV relativeFrom="paragraph">
                    <wp:posOffset>-339725</wp:posOffset>
                  </wp:positionV>
                  <wp:extent cx="160655" cy="160655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55" cy="1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noProof/>
                <w:color w:val="000000" w:themeColor="text1"/>
                <w:kern w:val="24"/>
                <w:position w:val="1"/>
                <w:sz w:val="52"/>
                <w:szCs w:val="52"/>
                <w:lang w:val="es-EC" w:eastAsia="es-EC"/>
              </w:rPr>
              <w:drawing>
                <wp:anchor distT="0" distB="0" distL="114300" distR="117094" simplePos="0" relativeHeight="251661312" behindDoc="0" locked="0" layoutInCell="1" allowOverlap="1" wp14:anchorId="202A8283" wp14:editId="0A2B8B46">
                  <wp:simplePos x="0" y="0"/>
                  <wp:positionH relativeFrom="column">
                    <wp:posOffset>2021205</wp:posOffset>
                  </wp:positionH>
                  <wp:positionV relativeFrom="paragraph">
                    <wp:posOffset>-346075</wp:posOffset>
                  </wp:positionV>
                  <wp:extent cx="204216" cy="204470"/>
                  <wp:effectExtent l="0" t="0" r="5715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" cstate="print">
                            <a:duotone>
                              <a:prstClr val="black"/>
                              <a:srgbClr val="001132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BE658B" w14:textId="3A69F24E" w:rsidR="001755A8" w:rsidRPr="00B16DCE" w:rsidRDefault="00B16DCE" w:rsidP="00B16DCE">
            <w:pPr>
              <w:pStyle w:val="Ttulo1"/>
              <w:outlineLvl w:val="0"/>
              <w:rPr>
                <w:sz w:val="26"/>
                <w:szCs w:val="26"/>
              </w:rPr>
            </w:pPr>
            <w:r>
              <w:t xml:space="preserve"> </w:t>
            </w:r>
            <w:r w:rsidRPr="00B16DCE">
              <w:rPr>
                <w:sz w:val="26"/>
                <w:szCs w:val="26"/>
              </w:rPr>
              <w:t>IDIOMAS</w:t>
            </w:r>
          </w:p>
          <w:p w14:paraId="53DFDC5F" w14:textId="77777777" w:rsidR="00B16DCE" w:rsidRDefault="00B16DCE" w:rsidP="00B16DCE">
            <w:pPr>
              <w:pStyle w:val="Ttulo1"/>
              <w:outlineLvl w:val="0"/>
            </w:pPr>
            <w:r>
              <w:t xml:space="preserve">      </w:t>
            </w:r>
          </w:p>
          <w:p w14:paraId="6F790CF8" w14:textId="4706A4CF" w:rsidR="00B16DCE" w:rsidRPr="00B16DCE" w:rsidRDefault="00B16DCE" w:rsidP="00173BF8">
            <w:pPr>
              <w:pStyle w:val="Ttulo1"/>
              <w:outlineLvl w:val="0"/>
              <w:rPr>
                <w:rFonts w:asciiTheme="minorHAnsi" w:hAnsiTheme="minorHAnsi" w:cstheme="minorHAnsi"/>
                <w:b w:val="0"/>
                <w:bCs/>
              </w:rPr>
            </w:pPr>
            <w:r>
              <w:rPr>
                <w:b w:val="0"/>
                <w:bCs/>
                <w:sz w:val="22"/>
                <w:szCs w:val="24"/>
              </w:rPr>
              <w:t xml:space="preserve">                           </w:t>
            </w:r>
            <w:r w:rsidR="00173BF8">
              <w:rPr>
                <w:rFonts w:asciiTheme="minorHAnsi" w:hAnsiTheme="minorHAnsi" w:cstheme="minorHAnsi"/>
                <w:b w:val="0"/>
                <w:bCs/>
                <w:sz w:val="22"/>
                <w:szCs w:val="24"/>
              </w:rPr>
              <w:t xml:space="preserve">INGLES: </w:t>
            </w:r>
            <w:r w:rsidRPr="00B16DCE">
              <w:rPr>
                <w:rFonts w:asciiTheme="minorHAnsi" w:hAnsiTheme="minorHAnsi" w:cstheme="minorHAnsi"/>
                <w:b w:val="0"/>
                <w:bCs/>
                <w:sz w:val="22"/>
                <w:szCs w:val="24"/>
              </w:rPr>
              <w:t xml:space="preserve"> </w:t>
            </w:r>
            <w:r w:rsidR="003E2A58">
              <w:rPr>
                <w:rFonts w:asciiTheme="minorHAnsi" w:hAnsiTheme="minorHAnsi" w:cstheme="minorHAnsi"/>
                <w:b w:val="0"/>
                <w:bCs/>
                <w:sz w:val="22"/>
                <w:szCs w:val="24"/>
              </w:rPr>
              <w:t xml:space="preserve">A1 Y </w:t>
            </w:r>
            <w:r w:rsidRPr="00B16DCE">
              <w:rPr>
                <w:rFonts w:asciiTheme="minorHAnsi" w:hAnsiTheme="minorHAnsi" w:cstheme="minorHAnsi"/>
                <w:b w:val="0"/>
                <w:bCs/>
                <w:sz w:val="22"/>
                <w:szCs w:val="24"/>
              </w:rPr>
              <w:t>A2 APROBADO</w:t>
            </w:r>
          </w:p>
        </w:tc>
      </w:tr>
    </w:tbl>
    <w:p w14:paraId="419FDAF7" w14:textId="429662AC" w:rsidR="004E01EB" w:rsidRPr="00B16DCE" w:rsidRDefault="00A51EE1" w:rsidP="00B16DCE">
      <w:r>
        <w:rPr>
          <w:bCs/>
          <w:noProof/>
          <w:color w:val="000000" w:themeColor="text1"/>
          <w:kern w:val="24"/>
          <w:position w:val="1"/>
          <w:sz w:val="52"/>
          <w:szCs w:val="52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FCCA1" wp14:editId="013F5E93">
                <wp:simplePos x="0" y="0"/>
                <wp:positionH relativeFrom="column">
                  <wp:posOffset>4636770</wp:posOffset>
                </wp:positionH>
                <wp:positionV relativeFrom="paragraph">
                  <wp:posOffset>-1624330</wp:posOffset>
                </wp:positionV>
                <wp:extent cx="1571625" cy="280670"/>
                <wp:effectExtent l="0" t="0" r="28575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4FF32" w14:textId="04439325" w:rsidR="002A08A8" w:rsidRPr="00B16DCE" w:rsidRDefault="002A08A8" w:rsidP="002A08A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C"/>
                              </w:rPr>
                            </w:pPr>
                            <w:r w:rsidRPr="00B16DCE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C"/>
                              </w:rPr>
                              <w:t>Am</w:t>
                            </w:r>
                            <w:r w:rsidR="00B16DCE" w:rsidRPr="00B16DCE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C"/>
                              </w:rPr>
                              <w:t>bato</w:t>
                            </w:r>
                            <w:r w:rsidR="00B16DCE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C"/>
                              </w:rPr>
                              <w:t xml:space="preserve"> </w:t>
                            </w:r>
                            <w:r w:rsidR="00B16DCE" w:rsidRPr="00B16DCE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C"/>
                              </w:rPr>
                              <w:t>- Atahualpa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CCA1" id="Rectángulo 9" o:spid="_x0000_s1028" style="position:absolute;margin-left:365.1pt;margin-top:-127.9pt;width:123.75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" fillcolor="white [3212]" strokecolor="white [3212]" strokeweight="1pt">
                <v:textbox>
                  <w:txbxContent>
                    <w:p w14:paraId="7354FF32" w14:textId="04439325" w:rsidR="002A08A8" w:rsidRPr="00B16DCE" w:rsidRDefault="002A08A8" w:rsidP="002A08A8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lang w:val="es-EC"/>
                        </w:rPr>
                      </w:pPr>
                      <w:r w:rsidRPr="00B16DCE">
                        <w:rPr>
                          <w:rFonts w:asciiTheme="minorHAnsi" w:hAnsiTheme="minorHAnsi" w:cstheme="minorHAnsi"/>
                          <w:color w:val="000000" w:themeColor="text1"/>
                          <w:lang w:val="es-EC"/>
                        </w:rPr>
                        <w:t>Am</w:t>
                      </w:r>
                      <w:r w:rsidR="00B16DCE" w:rsidRPr="00B16DCE">
                        <w:rPr>
                          <w:rFonts w:asciiTheme="minorHAnsi" w:hAnsiTheme="minorHAnsi" w:cstheme="minorHAnsi"/>
                          <w:color w:val="000000" w:themeColor="text1"/>
                          <w:lang w:val="es-EC"/>
                        </w:rPr>
                        <w:t>bato</w:t>
                      </w:r>
                      <w:r w:rsidR="00B16DCE">
                        <w:rPr>
                          <w:rFonts w:asciiTheme="minorHAnsi" w:hAnsiTheme="minorHAnsi" w:cstheme="minorHAnsi"/>
                          <w:color w:val="000000" w:themeColor="text1"/>
                          <w:lang w:val="es-EC"/>
                        </w:rPr>
                        <w:t xml:space="preserve"> </w:t>
                      </w:r>
                      <w:r w:rsidR="00B16DCE" w:rsidRPr="00B16DCE">
                        <w:rPr>
                          <w:rFonts w:asciiTheme="minorHAnsi" w:hAnsiTheme="minorHAnsi" w:cstheme="minorHAnsi"/>
                          <w:color w:val="000000" w:themeColor="text1"/>
                          <w:lang w:val="es-EC"/>
                        </w:rPr>
                        <w:t>- Atahualpa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alias w:val="Educación:"/>
        <w:tag w:val="Formación:"/>
        <w:id w:val="-1908763273"/>
        <w:placeholder>
          <w:docPart w:val="544C4EA9FF19415D9B20B1803C73CBEB"/>
        </w:placeholder>
        <w:temporary/>
        <w:showingPlcHdr/>
        <w15:appearance w15:val="hidden"/>
      </w:sdtPr>
      <w:sdtEndPr/>
      <w:sdtContent>
        <w:p w14:paraId="3EBBCFEB" w14:textId="77777777" w:rsidR="00DA59AA" w:rsidRPr="00B16DCE" w:rsidRDefault="00DA59AA" w:rsidP="00B16DCE">
          <w:r w:rsidRPr="00B16DCE">
            <w:rPr>
              <w:rStyle w:val="Ttulo1Car"/>
              <w:sz w:val="26"/>
              <w:szCs w:val="26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0C04CCF5" w14:textId="77777777" w:rsidTr="00E54034">
        <w:tc>
          <w:tcPr>
            <w:tcW w:w="8958" w:type="dxa"/>
          </w:tcPr>
          <w:p w14:paraId="632337EA" w14:textId="5924EEE9" w:rsidR="00E54034" w:rsidRPr="00E54034" w:rsidRDefault="00E54034" w:rsidP="001D0BF1">
            <w:pPr>
              <w:pStyle w:val="Ttulo2"/>
              <w:contextualSpacing w:val="0"/>
              <w:outlineLvl w:val="1"/>
              <w:rPr>
                <w:sz w:val="24"/>
                <w:szCs w:val="24"/>
              </w:rPr>
            </w:pPr>
          </w:p>
          <w:p w14:paraId="78EE57DA" w14:textId="169B5CD3" w:rsidR="00E54034" w:rsidRPr="00FF100E" w:rsidRDefault="00E54034" w:rsidP="001D0BF1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2005-2012 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  </w:t>
            </w:r>
            <w:r w:rsidRPr="00FF100E">
              <w:rPr>
                <w:color w:val="000000" w:themeColor="text1"/>
                <w:sz w:val="24"/>
                <w:szCs w:val="24"/>
              </w:rPr>
              <w:t>EDUCACION GENERAL B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>á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SICA  </w:t>
            </w:r>
          </w:p>
          <w:p w14:paraId="1666254C" w14:textId="582063DA" w:rsidR="00E54034" w:rsidRPr="00FF100E" w:rsidRDefault="00E54034" w:rsidP="001D0BF1">
            <w:pPr>
              <w:pStyle w:val="Ttulo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F100E">
              <w:rPr>
                <w:color w:val="000000" w:themeColor="text1"/>
                <w:sz w:val="22"/>
                <w:szCs w:val="22"/>
              </w:rPr>
              <w:t xml:space="preserve">                          </w:t>
            </w:r>
            <w:r w:rsidR="000A6E0C" w:rsidRPr="00FF100E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FF100E">
              <w:rPr>
                <w:color w:val="000000" w:themeColor="text1"/>
                <w:sz w:val="22"/>
                <w:szCs w:val="22"/>
              </w:rPr>
              <w:t>UNIDAD EDUCATIVA PENSIONADO LA MERCED</w:t>
            </w:r>
          </w:p>
          <w:p w14:paraId="60756439" w14:textId="77777777" w:rsidR="00E54034" w:rsidRPr="00FF100E" w:rsidRDefault="00E54034" w:rsidP="001D0BF1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</w:p>
          <w:p w14:paraId="56A2B9E5" w14:textId="1F93240C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2012-2015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  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 MAESTRO DE TALLLER EN CORTE Y CONFECCION </w:t>
            </w:r>
          </w:p>
          <w:p w14:paraId="3BC26653" w14:textId="685AADA8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F100E">
              <w:rPr>
                <w:color w:val="000000" w:themeColor="text1"/>
                <w:sz w:val="22"/>
                <w:szCs w:val="22"/>
              </w:rPr>
              <w:t xml:space="preserve">                          </w:t>
            </w:r>
            <w:r w:rsidR="000A6E0C" w:rsidRPr="00FF100E">
              <w:rPr>
                <w:color w:val="000000" w:themeColor="text1"/>
                <w:sz w:val="22"/>
                <w:szCs w:val="22"/>
              </w:rPr>
              <w:t xml:space="preserve">     </w:t>
            </w:r>
            <w:r w:rsidRPr="00FF100E">
              <w:rPr>
                <w:color w:val="000000" w:themeColor="text1"/>
                <w:sz w:val="22"/>
                <w:szCs w:val="22"/>
              </w:rPr>
              <w:t>ESCUELA DE EDUCACI</w:t>
            </w:r>
            <w:r w:rsidR="000A6E0C" w:rsidRPr="00FF100E">
              <w:rPr>
                <w:color w:val="000000" w:themeColor="text1"/>
                <w:sz w:val="22"/>
                <w:szCs w:val="22"/>
              </w:rPr>
              <w:t>ó</w:t>
            </w:r>
            <w:r w:rsidRPr="00FF100E">
              <w:rPr>
                <w:color w:val="000000" w:themeColor="text1"/>
                <w:sz w:val="22"/>
                <w:szCs w:val="22"/>
              </w:rPr>
              <w:t>N BASICA PCEI DOLORES SOPEÑA OSCUS</w:t>
            </w:r>
          </w:p>
          <w:p w14:paraId="64C0B945" w14:textId="77777777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</w:p>
          <w:p w14:paraId="7ED4B62F" w14:textId="394134E7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2015-2017 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  </w:t>
            </w:r>
            <w:r w:rsidRPr="00FF100E">
              <w:rPr>
                <w:color w:val="000000" w:themeColor="text1"/>
                <w:sz w:val="24"/>
                <w:szCs w:val="24"/>
              </w:rPr>
              <w:t>BACHILLERATO T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>é</w:t>
            </w:r>
            <w:r w:rsidRPr="00FF100E">
              <w:rPr>
                <w:color w:val="000000" w:themeColor="text1"/>
                <w:sz w:val="24"/>
                <w:szCs w:val="24"/>
              </w:rPr>
              <w:t>CNICO IDUSTRIAL ELECTR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>ó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NICA DE CONSUMO </w:t>
            </w:r>
          </w:p>
          <w:p w14:paraId="415E1A71" w14:textId="6ED4904F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                   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  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FF100E">
              <w:rPr>
                <w:color w:val="000000" w:themeColor="text1"/>
                <w:sz w:val="22"/>
                <w:szCs w:val="22"/>
              </w:rPr>
              <w:t>UNIDAD EDUCATIVA ATAHUALPA</w:t>
            </w:r>
          </w:p>
          <w:p w14:paraId="4A8572B8" w14:textId="7C8EE2D1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</w:p>
          <w:p w14:paraId="10A0744C" w14:textId="4ED282F9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2019-2019  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CONDUCTOR PROFESIONAL </w:t>
            </w:r>
            <w:r w:rsidR="00FF100E">
              <w:rPr>
                <w:color w:val="000000" w:themeColor="text1"/>
                <w:sz w:val="24"/>
                <w:szCs w:val="24"/>
              </w:rPr>
              <w:t>LICENCIA TIPO C</w:t>
            </w:r>
          </w:p>
          <w:p w14:paraId="788325B8" w14:textId="1E7238D6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F100E">
              <w:rPr>
                <w:color w:val="000000" w:themeColor="text1"/>
                <w:sz w:val="24"/>
                <w:szCs w:val="24"/>
              </w:rPr>
              <w:t xml:space="preserve">                          </w:t>
            </w:r>
            <w:r w:rsidR="000A6E0C" w:rsidRPr="00FF100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F100E">
              <w:rPr>
                <w:color w:val="000000" w:themeColor="text1"/>
                <w:sz w:val="22"/>
                <w:szCs w:val="22"/>
              </w:rPr>
              <w:t xml:space="preserve">ESCUELA </w:t>
            </w:r>
            <w:r w:rsidR="00173BF8">
              <w:rPr>
                <w:color w:val="000000" w:themeColor="text1"/>
                <w:sz w:val="22"/>
                <w:szCs w:val="22"/>
              </w:rPr>
              <w:t>DE CAPACITACIÓN DE COND</w:t>
            </w:r>
            <w:r w:rsidRPr="00FF100E">
              <w:rPr>
                <w:color w:val="000000" w:themeColor="text1"/>
                <w:sz w:val="22"/>
                <w:szCs w:val="22"/>
              </w:rPr>
              <w:t>UCTOES PROFESIONALES DE IZAMBA</w:t>
            </w:r>
          </w:p>
          <w:p w14:paraId="732D72EF" w14:textId="77777777" w:rsidR="00E54034" w:rsidRPr="00FF100E" w:rsidRDefault="00E54034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4"/>
                <w:szCs w:val="24"/>
              </w:rPr>
            </w:pPr>
          </w:p>
          <w:p w14:paraId="2BDC59B7" w14:textId="67C364E5" w:rsidR="00E54034" w:rsidRPr="00FF100E" w:rsidRDefault="000A6E0C" w:rsidP="00E54034">
            <w:pPr>
              <w:pStyle w:val="Ttulo2"/>
              <w:contextualSpacing w:val="0"/>
              <w:outlineLvl w:val="1"/>
              <w:rPr>
                <w:color w:val="000000" w:themeColor="text1"/>
              </w:rPr>
            </w:pPr>
            <w:r w:rsidRPr="00FF100E">
              <w:rPr>
                <w:color w:val="000000" w:themeColor="text1"/>
              </w:rPr>
              <w:t xml:space="preserve">2019-2022        </w:t>
            </w:r>
            <w:r w:rsidRPr="00FF100E">
              <w:rPr>
                <w:color w:val="000000" w:themeColor="text1"/>
                <w:sz w:val="24"/>
                <w:szCs w:val="24"/>
              </w:rPr>
              <w:t xml:space="preserve">INGENIRíA EN </w:t>
            </w:r>
            <w:r w:rsidR="00173BF8">
              <w:rPr>
                <w:color w:val="000000" w:themeColor="text1"/>
                <w:sz w:val="24"/>
                <w:szCs w:val="24"/>
              </w:rPr>
              <w:t>SISTEMAS DE INFFORMACIÓN</w:t>
            </w:r>
          </w:p>
          <w:p w14:paraId="738FF442" w14:textId="289AD584" w:rsidR="000A6E0C" w:rsidRPr="00FF100E" w:rsidRDefault="000A6E0C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F100E">
              <w:rPr>
                <w:color w:val="000000" w:themeColor="text1"/>
              </w:rPr>
              <w:t xml:space="preserve">                           </w:t>
            </w:r>
            <w:r w:rsidRPr="00FF100E">
              <w:rPr>
                <w:color w:val="000000" w:themeColor="text1"/>
                <w:sz w:val="22"/>
                <w:szCs w:val="22"/>
              </w:rPr>
              <w:t>sexto semestre</w:t>
            </w:r>
          </w:p>
          <w:p w14:paraId="56FDE292" w14:textId="3D82E679" w:rsidR="000A6E0C" w:rsidRPr="00FF100E" w:rsidRDefault="000A6E0C" w:rsidP="00E54034">
            <w:pPr>
              <w:pStyle w:val="Ttulo2"/>
              <w:contextualSpacing w:val="0"/>
              <w:outlineLvl w:val="1"/>
              <w:rPr>
                <w:color w:val="000000" w:themeColor="text1"/>
                <w:sz w:val="22"/>
                <w:szCs w:val="22"/>
              </w:rPr>
            </w:pPr>
            <w:r w:rsidRPr="00FF100E">
              <w:rPr>
                <w:color w:val="000000" w:themeColor="text1"/>
                <w:sz w:val="22"/>
                <w:szCs w:val="22"/>
              </w:rPr>
              <w:t xml:space="preserve">                                Universidad técnica de cotopaxi</w:t>
            </w:r>
          </w:p>
          <w:p w14:paraId="71BA1D59" w14:textId="61C82790" w:rsidR="007538DC" w:rsidRPr="00FD7C80" w:rsidRDefault="007538DC" w:rsidP="007538DC">
            <w:pPr>
              <w:contextualSpacing w:val="0"/>
            </w:pPr>
          </w:p>
        </w:tc>
      </w:tr>
    </w:tbl>
    <w:p w14:paraId="6659434E" w14:textId="3B7838A3" w:rsidR="00FF100E" w:rsidRDefault="00FF100E" w:rsidP="00FF100E">
      <w:pPr>
        <w:ind w:firstLine="360"/>
        <w:rPr>
          <w:color w:val="000000" w:themeColor="text1"/>
          <w:lang w:val="pt-BR"/>
        </w:rPr>
      </w:pPr>
    </w:p>
    <w:p w14:paraId="0E21971D" w14:textId="0F4C78CB" w:rsidR="00FF100E" w:rsidRDefault="00FF100E" w:rsidP="00FF100E">
      <w:pPr>
        <w:pStyle w:val="Ttulo1"/>
        <w:rPr>
          <w:lang w:val="pt-BR"/>
        </w:rPr>
      </w:pPr>
      <w:r>
        <w:rPr>
          <w:lang w:val="pt-BR"/>
        </w:rPr>
        <w:t>REFERENCIAS</w:t>
      </w:r>
    </w:p>
    <w:p w14:paraId="03C2AB9D" w14:textId="5E3E4B6C" w:rsidR="00FF100E" w:rsidRDefault="00FF100E" w:rsidP="00FF100E">
      <w:pPr>
        <w:pStyle w:val="Ttulo1"/>
        <w:rPr>
          <w:lang w:val="pt-BR"/>
        </w:rPr>
      </w:pPr>
    </w:p>
    <w:p w14:paraId="1F3F0FB1" w14:textId="255FE343" w:rsidR="00534B19" w:rsidRDefault="00A51EE1" w:rsidP="003C043E">
      <w:pPr>
        <w:ind w:left="77"/>
        <w:rPr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  <w:lang w:val="pt-BR"/>
        </w:rPr>
        <w:t>PABLO  RONQUILLO</w:t>
      </w:r>
      <w:bookmarkStart w:id="0" w:name="_GoBack"/>
      <w:bookmarkEnd w:id="0"/>
      <w:r w:rsidR="00534B19" w:rsidRPr="00332F2C">
        <w:rPr>
          <w:i/>
          <w:color w:val="000000"/>
          <w:sz w:val="20"/>
          <w:szCs w:val="20"/>
          <w:lang w:val="fr-FR"/>
        </w:rPr>
        <w:br/>
      </w:r>
      <w:r w:rsidR="00534B19" w:rsidRPr="00332F2C">
        <w:rPr>
          <w:color w:val="000000"/>
          <w:sz w:val="20"/>
          <w:szCs w:val="20"/>
        </w:rPr>
        <w:t>TELÉFONO</w:t>
      </w:r>
      <w:r w:rsidR="00534B19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0998495156</w:t>
      </w:r>
      <w:r w:rsidR="00534B19" w:rsidRPr="00332F2C">
        <w:rPr>
          <w:i/>
          <w:color w:val="000000"/>
          <w:sz w:val="20"/>
          <w:szCs w:val="20"/>
          <w:lang w:val="fr-FR"/>
        </w:rPr>
        <w:br/>
      </w:r>
      <w:r w:rsidR="00534B19" w:rsidRPr="00332F2C">
        <w:rPr>
          <w:color w:val="000000"/>
          <w:sz w:val="20"/>
          <w:szCs w:val="20"/>
        </w:rPr>
        <w:t>E-MAIL</w:t>
      </w:r>
      <w:r w:rsidR="00534B19">
        <w:rPr>
          <w:color w:val="000000"/>
          <w:sz w:val="20"/>
          <w:szCs w:val="20"/>
        </w:rPr>
        <w:t xml:space="preserve">: </w:t>
      </w:r>
      <w:hyperlink r:id="rId10" w:history="1">
        <w:r w:rsidRPr="00254AD7">
          <w:rPr>
            <w:rStyle w:val="Hipervnculo"/>
            <w:sz w:val="20"/>
            <w:szCs w:val="20"/>
          </w:rPr>
          <w:t>vitopabloron@gmail.com</w:t>
        </w:r>
      </w:hyperlink>
      <w:r>
        <w:rPr>
          <w:sz w:val="20"/>
          <w:szCs w:val="20"/>
        </w:rPr>
        <w:t xml:space="preserve"> </w:t>
      </w:r>
    </w:p>
    <w:p w14:paraId="147A612C" w14:textId="35EEA41C" w:rsidR="007264ED" w:rsidRDefault="007264ED" w:rsidP="003C043E">
      <w:pPr>
        <w:ind w:left="77"/>
        <w:rPr>
          <w:sz w:val="20"/>
          <w:szCs w:val="20"/>
        </w:rPr>
      </w:pPr>
    </w:p>
    <w:p w14:paraId="1F1A98D2" w14:textId="2D871450" w:rsidR="007264ED" w:rsidRPr="00830696" w:rsidRDefault="00A51EE1" w:rsidP="003C043E">
      <w:pPr>
        <w:ind w:left="77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MOISES CAMACHO</w:t>
      </w:r>
    </w:p>
    <w:p w14:paraId="262F98DE" w14:textId="08BA1952" w:rsidR="007264ED" w:rsidRDefault="007264ED" w:rsidP="003C043E">
      <w:pPr>
        <w:ind w:left="77"/>
        <w:rPr>
          <w:color w:val="000000"/>
          <w:sz w:val="20"/>
          <w:szCs w:val="20"/>
        </w:rPr>
      </w:pPr>
      <w:r w:rsidRPr="00332F2C">
        <w:rPr>
          <w:color w:val="000000"/>
          <w:sz w:val="20"/>
          <w:szCs w:val="20"/>
        </w:rPr>
        <w:t>TELÉFONO</w:t>
      </w:r>
      <w:r>
        <w:rPr>
          <w:color w:val="000000"/>
          <w:sz w:val="20"/>
          <w:szCs w:val="20"/>
        </w:rPr>
        <w:t xml:space="preserve">: </w:t>
      </w:r>
      <w:r w:rsidR="00A51EE1">
        <w:rPr>
          <w:color w:val="000000"/>
          <w:sz w:val="20"/>
          <w:szCs w:val="20"/>
        </w:rPr>
        <w:t>0988153495</w:t>
      </w:r>
      <w:r w:rsidRPr="00332F2C">
        <w:rPr>
          <w:i/>
          <w:color w:val="000000"/>
          <w:sz w:val="20"/>
          <w:szCs w:val="20"/>
          <w:lang w:val="fr-FR"/>
        </w:rPr>
        <w:br/>
      </w:r>
      <w:r w:rsidRPr="00332F2C">
        <w:rPr>
          <w:color w:val="000000"/>
          <w:sz w:val="20"/>
          <w:szCs w:val="20"/>
        </w:rPr>
        <w:t>E-MAIL</w:t>
      </w:r>
      <w:r>
        <w:rPr>
          <w:color w:val="000000"/>
          <w:sz w:val="20"/>
          <w:szCs w:val="20"/>
        </w:rPr>
        <w:t xml:space="preserve">: </w:t>
      </w:r>
      <w:r w:rsidR="00A51EE1">
        <w:rPr>
          <w:color w:val="000000"/>
          <w:sz w:val="20"/>
          <w:szCs w:val="20"/>
        </w:rPr>
        <w:t>egc-15@outlook.com</w:t>
      </w:r>
    </w:p>
    <w:p w14:paraId="710D3AE9" w14:textId="2399FE7F" w:rsidR="007264ED" w:rsidRPr="00830696" w:rsidRDefault="007264ED" w:rsidP="003C043E">
      <w:pPr>
        <w:ind w:left="77"/>
        <w:rPr>
          <w:b/>
          <w:bCs/>
          <w:sz w:val="20"/>
          <w:szCs w:val="20"/>
        </w:rPr>
      </w:pPr>
    </w:p>
    <w:p w14:paraId="65C51FBB" w14:textId="3903279C" w:rsidR="007264ED" w:rsidRPr="00830696" w:rsidRDefault="007264ED" w:rsidP="003C043E">
      <w:pPr>
        <w:ind w:left="77"/>
        <w:rPr>
          <w:b/>
          <w:bCs/>
          <w:color w:val="000000" w:themeColor="text1"/>
          <w:sz w:val="20"/>
          <w:szCs w:val="20"/>
        </w:rPr>
      </w:pPr>
      <w:r w:rsidRPr="00830696">
        <w:rPr>
          <w:b/>
          <w:bCs/>
          <w:color w:val="000000" w:themeColor="text1"/>
          <w:sz w:val="20"/>
          <w:szCs w:val="20"/>
        </w:rPr>
        <w:t>JAVIER LASCANO</w:t>
      </w:r>
    </w:p>
    <w:p w14:paraId="05E29E85" w14:textId="695E0BA0" w:rsidR="007264ED" w:rsidRDefault="007264ED" w:rsidP="007264ED">
      <w:pPr>
        <w:ind w:left="77"/>
        <w:rPr>
          <w:color w:val="000000"/>
          <w:sz w:val="20"/>
          <w:szCs w:val="20"/>
        </w:rPr>
      </w:pPr>
      <w:r w:rsidRPr="00332F2C">
        <w:rPr>
          <w:color w:val="000000"/>
          <w:sz w:val="20"/>
          <w:szCs w:val="20"/>
        </w:rPr>
        <w:t>TELÉFONO</w:t>
      </w:r>
      <w:r>
        <w:rPr>
          <w:color w:val="000000"/>
          <w:sz w:val="20"/>
          <w:szCs w:val="20"/>
        </w:rPr>
        <w:t>: 0992843212</w:t>
      </w:r>
      <w:r w:rsidRPr="00332F2C">
        <w:rPr>
          <w:i/>
          <w:color w:val="000000"/>
          <w:sz w:val="20"/>
          <w:szCs w:val="20"/>
          <w:lang w:val="fr-FR"/>
        </w:rPr>
        <w:br/>
      </w:r>
      <w:r w:rsidRPr="00332F2C">
        <w:rPr>
          <w:color w:val="000000"/>
          <w:sz w:val="20"/>
          <w:szCs w:val="20"/>
        </w:rPr>
        <w:t>E-MAIL</w:t>
      </w:r>
      <w:r>
        <w:rPr>
          <w:color w:val="000000"/>
          <w:sz w:val="20"/>
          <w:szCs w:val="20"/>
        </w:rPr>
        <w:t>: javierlascano99@gmail.com</w:t>
      </w:r>
    </w:p>
    <w:p w14:paraId="4913564D" w14:textId="77777777" w:rsidR="007264ED" w:rsidRDefault="007264ED" w:rsidP="003C043E">
      <w:pPr>
        <w:ind w:left="77"/>
        <w:rPr>
          <w:sz w:val="20"/>
          <w:szCs w:val="20"/>
        </w:rPr>
      </w:pPr>
    </w:p>
    <w:p w14:paraId="318D9856" w14:textId="77777777" w:rsidR="007264ED" w:rsidRPr="003C043E" w:rsidRDefault="007264ED" w:rsidP="003C043E">
      <w:pPr>
        <w:ind w:left="77"/>
        <w:rPr>
          <w:color w:val="000000"/>
          <w:sz w:val="20"/>
          <w:szCs w:val="20"/>
        </w:rPr>
      </w:pPr>
    </w:p>
    <w:sectPr w:rsidR="007264ED" w:rsidRPr="003C043E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E975" w14:textId="77777777" w:rsidR="006A3E0E" w:rsidRDefault="006A3E0E" w:rsidP="0068194B">
      <w:r>
        <w:separator/>
      </w:r>
    </w:p>
    <w:p w14:paraId="05070DF1" w14:textId="77777777" w:rsidR="006A3E0E" w:rsidRDefault="006A3E0E"/>
    <w:p w14:paraId="7AAE8142" w14:textId="77777777" w:rsidR="006A3E0E" w:rsidRDefault="006A3E0E"/>
  </w:endnote>
  <w:endnote w:type="continuationSeparator" w:id="0">
    <w:p w14:paraId="3CD0B23D" w14:textId="77777777" w:rsidR="006A3E0E" w:rsidRDefault="006A3E0E" w:rsidP="0068194B">
      <w:r>
        <w:continuationSeparator/>
      </w:r>
    </w:p>
    <w:p w14:paraId="2D529DE3" w14:textId="77777777" w:rsidR="006A3E0E" w:rsidRDefault="006A3E0E"/>
    <w:p w14:paraId="557FCB21" w14:textId="77777777" w:rsidR="006A3E0E" w:rsidRDefault="006A3E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E22BF" w14:textId="4A5F1AE8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173BF8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10320" w14:textId="77777777" w:rsidR="006A3E0E" w:rsidRDefault="006A3E0E" w:rsidP="0068194B">
      <w:r>
        <w:separator/>
      </w:r>
    </w:p>
    <w:p w14:paraId="7DB1D051" w14:textId="77777777" w:rsidR="006A3E0E" w:rsidRDefault="006A3E0E"/>
    <w:p w14:paraId="2991B0A2" w14:textId="77777777" w:rsidR="006A3E0E" w:rsidRDefault="006A3E0E"/>
  </w:footnote>
  <w:footnote w:type="continuationSeparator" w:id="0">
    <w:p w14:paraId="79F9C786" w14:textId="77777777" w:rsidR="006A3E0E" w:rsidRDefault="006A3E0E" w:rsidP="0068194B">
      <w:r>
        <w:continuationSeparator/>
      </w:r>
    </w:p>
    <w:p w14:paraId="7E686785" w14:textId="77777777" w:rsidR="006A3E0E" w:rsidRDefault="006A3E0E"/>
    <w:p w14:paraId="065865A9" w14:textId="77777777" w:rsidR="006A3E0E" w:rsidRDefault="006A3E0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4F5CA" w14:textId="77777777" w:rsidR="00236D54" w:rsidRPr="004E01EB" w:rsidRDefault="00F476C4" w:rsidP="005A1B10">
    <w:pPr>
      <w:pStyle w:val="Encabezado"/>
    </w:pPr>
    <w:r w:rsidRPr="004E01EB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856A15" wp14:editId="21436CB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56D88D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E8E08FC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9F11DF"/>
    <w:multiLevelType w:val="hybridMultilevel"/>
    <w:tmpl w:val="15466C64"/>
    <w:lvl w:ilvl="0" w:tplc="79009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A8"/>
    <w:rsid w:val="000001EF"/>
    <w:rsid w:val="00007322"/>
    <w:rsid w:val="00007728"/>
    <w:rsid w:val="00024584"/>
    <w:rsid w:val="00024730"/>
    <w:rsid w:val="00055E95"/>
    <w:rsid w:val="0007021F"/>
    <w:rsid w:val="000A6E0C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3BF8"/>
    <w:rsid w:val="00174676"/>
    <w:rsid w:val="001755A8"/>
    <w:rsid w:val="00184014"/>
    <w:rsid w:val="00192008"/>
    <w:rsid w:val="0019782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8A8"/>
    <w:rsid w:val="002A1945"/>
    <w:rsid w:val="002B2958"/>
    <w:rsid w:val="002B3FC8"/>
    <w:rsid w:val="002B4751"/>
    <w:rsid w:val="002B72C7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43E"/>
    <w:rsid w:val="003D380F"/>
    <w:rsid w:val="003E160D"/>
    <w:rsid w:val="003E2A5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4B1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A3E0E"/>
    <w:rsid w:val="006B5D48"/>
    <w:rsid w:val="006B7D7B"/>
    <w:rsid w:val="006C1A5E"/>
    <w:rsid w:val="006E1507"/>
    <w:rsid w:val="00712D8B"/>
    <w:rsid w:val="007264ED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13BE"/>
    <w:rsid w:val="00803404"/>
    <w:rsid w:val="0083069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1EE1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16DC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403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238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de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vitopabloron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\AppData\Local\Microsoft\Office\16.0\DTS\es-ES%7b20CFF989-68FB-42A8-A17B-9B9E23664281%7d\%7bCBECA802-DABF-493C-A701-E6AE2AD5E13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4C4EA9FF19415D9B20B1803C73C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1217B-B4BD-4C2F-BA40-E45DA9FD8C2A}"/>
      </w:docPartPr>
      <w:docPartBody>
        <w:p w:rsidR="0039096A" w:rsidRDefault="008F19CC">
          <w:pPr>
            <w:pStyle w:val="544C4EA9FF19415D9B20B1803C73CBEB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CC"/>
    <w:rsid w:val="0039096A"/>
    <w:rsid w:val="008F19CC"/>
    <w:rsid w:val="00C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DBABF8AFC24AA185AFD1A77AD0CC90">
    <w:name w:val="67DBABF8AFC24AA185AFD1A77AD0CC90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8A5D05BE5204B0A88CA8699B808124E">
    <w:name w:val="88A5D05BE5204B0A88CA8699B808124E"/>
  </w:style>
  <w:style w:type="paragraph" w:customStyle="1" w:styleId="4658DAE870074031B335387DFAEAA830">
    <w:name w:val="4658DAE870074031B335387DFAEAA830"/>
  </w:style>
  <w:style w:type="paragraph" w:customStyle="1" w:styleId="910F667918C1423EB9CF6254DF774C66">
    <w:name w:val="910F667918C1423EB9CF6254DF774C66"/>
  </w:style>
  <w:style w:type="paragraph" w:customStyle="1" w:styleId="66CC546E36C242699EC8624058E731AE">
    <w:name w:val="66CC546E36C242699EC8624058E731AE"/>
  </w:style>
  <w:style w:type="paragraph" w:customStyle="1" w:styleId="1B23D866A9EE459AB6CE3DD6797B5DF5">
    <w:name w:val="1B23D866A9EE459AB6CE3DD6797B5DF5"/>
  </w:style>
  <w:style w:type="paragraph" w:customStyle="1" w:styleId="6BF4280AFD1B45C996AD94DFEE0E39D3">
    <w:name w:val="6BF4280AFD1B45C996AD94DFEE0E39D3"/>
  </w:style>
  <w:style w:type="paragraph" w:customStyle="1" w:styleId="1FAAFCBE72084B77B7864844173E7C17">
    <w:name w:val="1FAAFCBE72084B77B7864844173E7C17"/>
  </w:style>
  <w:style w:type="paragraph" w:customStyle="1" w:styleId="1396F9A14CB3488CA8F165032265848E">
    <w:name w:val="1396F9A14CB3488CA8F165032265848E"/>
  </w:style>
  <w:style w:type="paragraph" w:customStyle="1" w:styleId="3A036BEC518F4CB7893C25A3CAFE6B73">
    <w:name w:val="3A036BEC518F4CB7893C25A3CAFE6B73"/>
  </w:style>
  <w:style w:type="paragraph" w:customStyle="1" w:styleId="2C8F46C7348643658275AE84A836BAE2">
    <w:name w:val="2C8F46C7348643658275AE84A836BAE2"/>
  </w:style>
  <w:style w:type="paragraph" w:customStyle="1" w:styleId="CB7BB736F2BC4149AC375DD79FC6A807">
    <w:name w:val="CB7BB736F2BC4149AC375DD79FC6A807"/>
  </w:style>
  <w:style w:type="paragraph" w:customStyle="1" w:styleId="D17ADCBE3EDA4C8BB33FE45A417E20D5">
    <w:name w:val="D17ADCBE3EDA4C8BB33FE45A417E20D5"/>
  </w:style>
  <w:style w:type="paragraph" w:customStyle="1" w:styleId="FCDF128AB8F745558B785CEE22A0B0D2">
    <w:name w:val="FCDF128AB8F745558B785CEE22A0B0D2"/>
  </w:style>
  <w:style w:type="paragraph" w:customStyle="1" w:styleId="EEE35073A479475C9E0FEB1426CD43A4">
    <w:name w:val="EEE35073A479475C9E0FEB1426CD43A4"/>
  </w:style>
  <w:style w:type="character" w:styleId="Referenciasutil">
    <w:name w:val="Subtle Reference"/>
    <w:basedOn w:val="Fuentedeprrafopredeter"/>
    <w:uiPriority w:val="10"/>
    <w:qFormat/>
    <w:rsid w:val="008F19CC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C058B1B44EE44C6B20474E8CB4DFD56">
    <w:name w:val="9C058B1B44EE44C6B20474E8CB4DFD56"/>
  </w:style>
  <w:style w:type="paragraph" w:customStyle="1" w:styleId="2D87E0EBD879435A89DB23B846075B0B">
    <w:name w:val="2D87E0EBD879435A89DB23B846075B0B"/>
  </w:style>
  <w:style w:type="paragraph" w:customStyle="1" w:styleId="9E15B922616A4BE3BFBE0B023F7CDECB">
    <w:name w:val="9E15B922616A4BE3BFBE0B023F7CDECB"/>
  </w:style>
  <w:style w:type="paragraph" w:customStyle="1" w:styleId="DDA107DA5E654478B2EB9AB84F1423CB">
    <w:name w:val="DDA107DA5E654478B2EB9AB84F1423CB"/>
  </w:style>
  <w:style w:type="paragraph" w:customStyle="1" w:styleId="2C3EC13147B4420895EE2D1F0B33B898">
    <w:name w:val="2C3EC13147B4420895EE2D1F0B33B898"/>
  </w:style>
  <w:style w:type="paragraph" w:customStyle="1" w:styleId="12CDF9626F644D31B4BB57CF5EEF8EB3">
    <w:name w:val="12CDF9626F644D31B4BB57CF5EEF8EB3"/>
  </w:style>
  <w:style w:type="paragraph" w:customStyle="1" w:styleId="2A8623EE190A41119A70E106FEB371B0">
    <w:name w:val="2A8623EE190A41119A70E106FEB371B0"/>
  </w:style>
  <w:style w:type="paragraph" w:customStyle="1" w:styleId="544C4EA9FF19415D9B20B1803C73CBEB">
    <w:name w:val="544C4EA9FF19415D9B20B1803C73CBEB"/>
  </w:style>
  <w:style w:type="paragraph" w:customStyle="1" w:styleId="22FC5E528EC64CB196BFD34C471AF02F">
    <w:name w:val="22FC5E528EC64CB196BFD34C471AF02F"/>
  </w:style>
  <w:style w:type="paragraph" w:customStyle="1" w:styleId="18A41C105DAA4172A3A2B310697524B8">
    <w:name w:val="18A41C105DAA4172A3A2B310697524B8"/>
  </w:style>
  <w:style w:type="paragraph" w:customStyle="1" w:styleId="C510181587BE43E192071B1C845CD783">
    <w:name w:val="C510181587BE43E192071B1C845CD783"/>
  </w:style>
  <w:style w:type="paragraph" w:customStyle="1" w:styleId="57AC205BB86A4CA9A1261AA4FC060C66">
    <w:name w:val="57AC205BB86A4CA9A1261AA4FC060C66"/>
  </w:style>
  <w:style w:type="paragraph" w:customStyle="1" w:styleId="F60B91B3108D4416A3EB9F14F7B87F93">
    <w:name w:val="F60B91B3108D4416A3EB9F14F7B87F93"/>
  </w:style>
  <w:style w:type="paragraph" w:customStyle="1" w:styleId="DFB499E2E9424F0D9CAE586EF626D3B5">
    <w:name w:val="DFB499E2E9424F0D9CAE586EF626D3B5"/>
  </w:style>
  <w:style w:type="paragraph" w:customStyle="1" w:styleId="57A8A01F12424463B52C54CF0255D548">
    <w:name w:val="57A8A01F12424463B52C54CF0255D548"/>
  </w:style>
  <w:style w:type="paragraph" w:customStyle="1" w:styleId="9968683002984728925D80588FCF567B">
    <w:name w:val="9968683002984728925D80588FCF567B"/>
  </w:style>
  <w:style w:type="paragraph" w:customStyle="1" w:styleId="5020EF4E142746C0A78F6EA91103278F">
    <w:name w:val="5020EF4E142746C0A78F6EA91103278F"/>
  </w:style>
  <w:style w:type="paragraph" w:customStyle="1" w:styleId="D57CB7DAC05D4A86B64FC585B134E89E">
    <w:name w:val="D57CB7DAC05D4A86B64FC585B134E89E"/>
  </w:style>
  <w:style w:type="paragraph" w:customStyle="1" w:styleId="A857681D2C634340B40701F7DBCFC666">
    <w:name w:val="A857681D2C634340B40701F7DBCFC666"/>
  </w:style>
  <w:style w:type="paragraph" w:customStyle="1" w:styleId="548896899A384E29B7F4A94615F99102">
    <w:name w:val="548896899A384E29B7F4A94615F99102"/>
  </w:style>
  <w:style w:type="paragraph" w:customStyle="1" w:styleId="FC6234855A8F451A95691DB26A462020">
    <w:name w:val="FC6234855A8F451A95691DB26A462020"/>
  </w:style>
  <w:style w:type="paragraph" w:customStyle="1" w:styleId="0A2F1C9FFD6D4A97BF07E026660BD7FC">
    <w:name w:val="0A2F1C9FFD6D4A97BF07E026660BD7FC"/>
  </w:style>
  <w:style w:type="paragraph" w:customStyle="1" w:styleId="B209D93E5D644C7EAC23B72BB5114E8C">
    <w:name w:val="B209D93E5D644C7EAC23B72BB5114E8C"/>
  </w:style>
  <w:style w:type="paragraph" w:customStyle="1" w:styleId="4A764F8387AD47CC9398166E9AF7C053">
    <w:name w:val="4A764F8387AD47CC9398166E9AF7C053"/>
  </w:style>
  <w:style w:type="paragraph" w:customStyle="1" w:styleId="0D526B544BB44249A654EC1B0FCD498F">
    <w:name w:val="0D526B544BB44249A654EC1B0FCD498F"/>
  </w:style>
  <w:style w:type="paragraph" w:customStyle="1" w:styleId="0E323A0E769A4B35BC59952C6B611E44">
    <w:name w:val="0E323A0E769A4B35BC59952C6B611E44"/>
  </w:style>
  <w:style w:type="paragraph" w:customStyle="1" w:styleId="59F95BDAD95947C3BD7B8656C2D06836">
    <w:name w:val="59F95BDAD95947C3BD7B8656C2D06836"/>
    <w:rsid w:val="008F19CC"/>
  </w:style>
  <w:style w:type="paragraph" w:customStyle="1" w:styleId="3891B0E6B91F420DA4D62B7B7B9519F7">
    <w:name w:val="3891B0E6B91F420DA4D62B7B7B9519F7"/>
    <w:rsid w:val="008F19CC"/>
  </w:style>
  <w:style w:type="paragraph" w:customStyle="1" w:styleId="2B55B535AC2E4AC2BB043D7173C14898">
    <w:name w:val="2B55B535AC2E4AC2BB043D7173C14898"/>
    <w:rsid w:val="008F19CC"/>
  </w:style>
  <w:style w:type="paragraph" w:customStyle="1" w:styleId="EA73502BC804442785E78985D9CBAB96">
    <w:name w:val="EA73502BC804442785E78985D9CBAB96"/>
    <w:rsid w:val="008F19CC"/>
  </w:style>
  <w:style w:type="paragraph" w:customStyle="1" w:styleId="B88F57FF28644A439FC55C93F2E04224">
    <w:name w:val="B88F57FF28644A439FC55C93F2E04224"/>
    <w:rsid w:val="008F19CC"/>
  </w:style>
  <w:style w:type="paragraph" w:customStyle="1" w:styleId="2EA4E56215424341BF0BB27F9DBE21BE">
    <w:name w:val="2EA4E56215424341BF0BB27F9DBE21BE"/>
    <w:rsid w:val="008F19CC"/>
  </w:style>
  <w:style w:type="paragraph" w:customStyle="1" w:styleId="246BE8E25DF244E88CF68E15891EC0A5">
    <w:name w:val="246BE8E25DF244E88CF68E15891EC0A5"/>
    <w:rsid w:val="008F19CC"/>
  </w:style>
  <w:style w:type="paragraph" w:customStyle="1" w:styleId="7CF4A0C2876C426590CFB7663D9BF865">
    <w:name w:val="7CF4A0C2876C426590CFB7663D9BF865"/>
    <w:rsid w:val="008F19CC"/>
  </w:style>
  <w:style w:type="paragraph" w:customStyle="1" w:styleId="2BFD5665C66B458E8DA460E1E4CA134E">
    <w:name w:val="2BFD5665C66B458E8DA460E1E4CA134E"/>
    <w:rsid w:val="008F19CC"/>
  </w:style>
  <w:style w:type="paragraph" w:customStyle="1" w:styleId="D157B345880C4CFCB8B108A2E8460049">
    <w:name w:val="D157B345880C4CFCB8B108A2E8460049"/>
    <w:rsid w:val="008F19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{CBECA802-DABF-493C-A701-E6AE2AD5E13A}tf16402488_win32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2022-04-27T01:56:00Z</dcterms:created>
  <dcterms:modified xsi:type="dcterms:W3CDTF">2022-07-14T16:31:00Z</dcterms:modified>
  <cp:category/>
</cp:coreProperties>
</file>